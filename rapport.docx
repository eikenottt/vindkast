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28341F60" w14:textId="77777777" w:rsidR="00673BF6" w:rsidRDefault="0038071F">
      <w:pPr>
        <w:pStyle w:val="Overskrift1"/>
      </w:pPr>
      <w:sdt>
        <w:sdtPr>
          <w:id w:val="-1128864550"/>
          <w:placeholder>
            <w:docPart w:val="0243A0793C041746807FA67AA715FF30"/>
          </w:placeholder>
          <w:temporary/>
          <w:showingPlcHdr/>
          <w15:appearance w15:val="hidden"/>
        </w:sdtPr>
        <w:sdtEndPr/>
        <w:sdtContent>
          <w:r w:rsidR="00002FAF">
            <w:t>Overskrift 1</w:t>
          </w:r>
        </w:sdtContent>
      </w:sdt>
    </w:p>
    <w:sdt>
      <w:sdtPr>
        <w:id w:val="1730723226"/>
        <w:placeholder>
          <w:docPart w:val="59D96E7FF53FF5439A3661A1100527BA"/>
        </w:placeholder>
        <w:temporary/>
        <w:showingPlcHdr/>
        <w15:appearance w15:val="hidden"/>
      </w:sdtPr>
      <w:sdtEndPr/>
      <w:sdtContent>
        <w:p w14:paraId="72A46616" w14:textId="77777777" w:rsidR="00673BF6" w:rsidRDefault="00002FAF">
          <w:pPr>
            <w:pStyle w:val="Overskrift2"/>
          </w:pPr>
          <w:r>
            <w:t>Overskrift 2</w:t>
          </w:r>
        </w:p>
      </w:sdtContent>
    </w:sdt>
    <w:p w14:paraId="27ED4D62" w14:textId="77777777" w:rsidR="00673BF6" w:rsidRDefault="0038071F">
      <w:pPr>
        <w:pStyle w:val="Blokktekst"/>
      </w:pPr>
      <w:sdt>
        <w:sdtPr>
          <w:id w:val="851456089"/>
          <w:placeholder>
            <w:docPart w:val="5A871FC88F26A743A09D4163C2CD8926"/>
          </w:placeholder>
          <w:temporary/>
          <w:showingPlcHdr/>
          <w15:appearance w15:val="hidden"/>
        </w:sdtPr>
        <w:sdtEndPr/>
        <w:sdtContent>
          <w:r w:rsidR="00002FAF">
            <w:t>Kom i gang ved å trykke et sted i eksempelteksten (for eksempel her), og sett i gang med å skrive.</w:t>
          </w:r>
        </w:sdtContent>
      </w:sdt>
    </w:p>
    <w:sdt>
      <w:sdtPr>
        <w:id w:val="1442187912"/>
        <w:placeholder>
          <w:docPart w:val="9298FB92ED5FE744BF35823EBA6BB320"/>
        </w:placeholder>
        <w:temporary/>
        <w:showingPlcHdr/>
        <w15:appearance w15:val="hidden"/>
      </w:sdtPr>
      <w:sdtEndPr/>
      <w:sdtContent>
        <w:p w14:paraId="55BE77F3" w14:textId="77777777" w:rsidR="00673BF6" w:rsidRDefault="00002FAF">
          <w:r>
            <w:t>Vis og rediger dette dokumentet i Word på en datamaskin, telefon eller et nettbrett. Du kan redigere tekst, enkelt sette inn innhold som bilder, figurer eller tabeller, og lagre dokumenter sømløst i skyen fra Word på en Windows-, Mac-, Android- eller iOS-enhet.</w:t>
          </w:r>
        </w:p>
      </w:sdtContent>
    </w:sdt>
    <w:p w14:paraId="070C8CD5" w14:textId="77777777" w:rsidR="00673BF6" w:rsidRDefault="0038071F">
      <w:pPr>
        <w:pStyle w:val="Sitat"/>
      </w:pPr>
      <w:sdt>
        <w:sdtPr>
          <w:id w:val="83032879"/>
          <w:placeholder>
            <w:docPart w:val="0E01E0E52FC4FE40BA00C53081DA024E"/>
          </w:placeholder>
          <w:temporary/>
          <w:showingPlcHdr/>
          <w15:appearance w15:val="hidden"/>
        </w:sdtPr>
        <w:sdtEndPr/>
        <w:sdtContent>
          <w:r w:rsidR="00002FAF">
            <w:t>«Sitat»</w:t>
          </w:r>
        </w:sdtContent>
      </w:sdt>
    </w:p>
    <w:sdt>
      <w:sdtPr>
        <w:id w:val="1677466632"/>
        <w:placeholder>
          <w:docPart w:val="D49B221C2E5BEF48B4737C7065C8B511"/>
        </w:placeholder>
        <w:temporary/>
        <w:showingPlcHdr/>
        <w15:appearance w15:val="hidden"/>
      </w:sdtPr>
      <w:sdtEndPr/>
      <w:sdtContent>
        <w:p w14:paraId="07837BE8" w14:textId="77777777" w:rsidR="00673BF6" w:rsidRDefault="00002FAF">
          <w:r>
            <w:t>Vil du sette inn et bilde fra en fil eller legge til en figur, tekstboks eller tabell? Så klart! Bare trykk valget du vil bruke, fra Sett inn-fanen på båndet.</w:t>
          </w:r>
        </w:p>
        <w:p w14:paraId="5A35336B" w14:textId="77777777" w:rsidR="00673BF6" w:rsidRDefault="00002FAF">
          <w:r>
            <w:t>Du finner enda flere enkle verktøy på Sett inn-fanen, for eksempel for å sette inn en hyperkobling, legge inn en kommentar eller legge til sidenummerering.</w:t>
          </w:r>
        </w:p>
      </w:sdtContent>
    </w:sdt>
    <w:sdt>
      <w:sdtPr>
        <w:id w:val="1714767030"/>
        <w:placeholder>
          <w:docPart w:val="C90460DAB6A87F43B4E33274EA6D5B7E"/>
        </w:placeholder>
        <w:temporary/>
        <w:showingPlcHdr/>
        <w15:appearance w15:val="hidden"/>
      </w:sdtPr>
      <w:sdtEndPr/>
      <w:sdtContent>
        <w:p w14:paraId="46027C4B" w14:textId="77777777" w:rsidR="00673BF6" w:rsidRDefault="00002FAF">
          <w:pPr>
            <w:pStyle w:val="Overskrift2"/>
          </w:pPr>
          <w:r>
            <w:t>Overskrift 2</w:t>
          </w:r>
        </w:p>
      </w:sdtContent>
    </w:sdt>
    <w:sdt>
      <w:sdtPr>
        <w:id w:val="-1299530745"/>
        <w:placeholder>
          <w:docPart w:val="5241F933556AB041BD333A968054BAC5"/>
        </w:placeholder>
        <w:temporary/>
        <w:showingPlcHdr/>
        <w15:appearance w15:val="hidden"/>
      </w:sdtPr>
      <w:sdtEndPr/>
      <w:sdtContent>
        <w:p w14:paraId="68671CB7" w14:textId="77777777" w:rsidR="00673BF6" w:rsidRDefault="00002FAF">
          <w:pPr>
            <w:pStyle w:val="Punktmerketliste"/>
          </w:pPr>
          <w:r>
            <w:t>Bruk stiler for å formatere Word-dokumentene dine raskt og effektivt. Denne teksten bruker for eksempel stilen Punktliste.</w:t>
          </w:r>
        </w:p>
        <w:p w14:paraId="56C57FA8" w14:textId="77777777" w:rsidR="00673BF6" w:rsidRDefault="00002FAF">
          <w:pPr>
            <w:pStyle w:val="Punktmerketliste"/>
          </w:pPr>
          <w:r>
            <w:t>Bruk Stiler på Hjem-fanen på båndet for å bruke formateringen du vil ha, med bare ett trykk.</w:t>
          </w:r>
        </w:p>
      </w:sdtContent>
    </w:sdt>
    <w:tbl>
      <w:tblPr>
        <w:tblStyle w:val="ModernPaper"/>
        <w:tblW w:w="5000" w:type="pct"/>
        <w:tblLook w:val="04A0" w:firstRow="1" w:lastRow="0" w:firstColumn="1" w:lastColumn="0" w:noHBand="0" w:noVBand="1"/>
        <w:tblCaption w:val="Innholdsfortegnelse"/>
      </w:tblPr>
      <w:tblGrid>
        <w:gridCol w:w="3247"/>
        <w:gridCol w:w="3250"/>
        <w:gridCol w:w="3250"/>
      </w:tblGrid>
      <w:tr w:rsidR="00673BF6" w14:paraId="279E4132" w14:textId="77777777" w:rsidTr="00673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6" w:type="pct"/>
            <w:vAlign w:val="bottom"/>
          </w:tcPr>
          <w:p w14:paraId="71BF2E70" w14:textId="77777777" w:rsidR="00673BF6" w:rsidRDefault="00673BF6"/>
        </w:tc>
        <w:tc>
          <w:tcPr>
            <w:tcW w:w="1667" w:type="pct"/>
            <w:vAlign w:val="bottom"/>
          </w:tcPr>
          <w:sdt>
            <w:sdtPr>
              <w:id w:val="799576294"/>
              <w:placeholder>
                <w:docPart w:val="AE70519DA4264B4AB6BA2E4EFE6CC6C8"/>
              </w:placeholder>
              <w:temporary/>
              <w:showingPlcHdr/>
              <w15:appearance w15:val="hidden"/>
            </w:sdtPr>
            <w:sdtEndPr/>
            <w:sdtContent>
              <w:p w14:paraId="4E6579CB" w14:textId="77777777" w:rsidR="00673BF6" w:rsidRDefault="00002FA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Kolonneoverskrift</w:t>
                </w:r>
              </w:p>
            </w:sdtContent>
          </w:sdt>
        </w:tc>
        <w:tc>
          <w:tcPr>
            <w:tcW w:w="1667" w:type="pct"/>
            <w:vAlign w:val="bottom"/>
          </w:tcPr>
          <w:sdt>
            <w:sdtPr>
              <w:id w:val="804584936"/>
              <w:placeholder>
                <w:docPart w:val="F70755FDA0B5C446AE62664EB6CB7ECB"/>
              </w:placeholder>
              <w:temporary/>
              <w:showingPlcHdr/>
              <w15:appearance w15:val="hidden"/>
            </w:sdtPr>
            <w:sdtEndPr/>
            <w:sdtContent>
              <w:p w14:paraId="25FE4B5F" w14:textId="77777777" w:rsidR="00673BF6" w:rsidRDefault="00002FA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Kolonneoverskrift</w:t>
                </w:r>
              </w:p>
            </w:sdtContent>
          </w:sdt>
        </w:tc>
      </w:tr>
      <w:tr w:rsidR="00673BF6" w14:paraId="7E2CE4E9" w14:textId="77777777" w:rsidTr="00673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sdt>
            <w:sdtPr>
              <w:id w:val="442044713"/>
              <w:placeholder>
                <w:docPart w:val="CD488F29AACFC445AA4A32A2F38ED28F"/>
              </w:placeholder>
              <w:temporary/>
              <w:showingPlcHdr/>
              <w15:appearance w15:val="hidden"/>
            </w:sdtPr>
            <w:sdtEndPr/>
            <w:sdtContent>
              <w:p w14:paraId="7D37F227" w14:textId="77777777" w:rsidR="00673BF6" w:rsidRDefault="00002FAF">
                <w:r>
                  <w:t>Radoverskrift</w:t>
                </w:r>
              </w:p>
            </w:sdtContent>
          </w:sdt>
        </w:tc>
        <w:tc>
          <w:tcPr>
            <w:tcW w:w="1667" w:type="pct"/>
          </w:tcPr>
          <w:sdt>
            <w:sdtPr>
              <w:id w:val="-1914071874"/>
              <w:placeholder>
                <w:docPart w:val="4A69C3E27E89A94F81319E95C6D53129"/>
              </w:placeholder>
              <w:temporary/>
              <w:showingPlcHdr/>
              <w15:appearance w15:val="hidden"/>
            </w:sdtPr>
            <w:sdtEndPr/>
            <w:sdtContent>
              <w:p w14:paraId="6651BDF3" w14:textId="77777777" w:rsidR="00673BF6" w:rsidRDefault="00002FA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Tekst</w:t>
                </w:r>
              </w:p>
            </w:sdtContent>
          </w:sdt>
        </w:tc>
        <w:tc>
          <w:tcPr>
            <w:tcW w:w="1667" w:type="pct"/>
          </w:tcPr>
          <w:sdt>
            <w:sdtPr>
              <w:id w:val="-1935820142"/>
              <w:placeholder>
                <w:docPart w:val="218A4FEA66AEC642BEDA6658132E6E4D"/>
              </w:placeholder>
              <w:temporary/>
              <w:showingPlcHdr/>
              <w15:appearance w15:val="hidden"/>
            </w:sdtPr>
            <w:sdtEndPr/>
            <w:sdtContent>
              <w:p w14:paraId="68F0EFD0" w14:textId="77777777" w:rsidR="00673BF6" w:rsidRDefault="00002FA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123,45</w:t>
                </w:r>
              </w:p>
            </w:sdtContent>
          </w:sdt>
        </w:tc>
      </w:tr>
      <w:tr w:rsidR="00673BF6" w14:paraId="5795544D" w14:textId="77777777" w:rsidTr="00673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sdt>
            <w:sdtPr>
              <w:id w:val="-587159235"/>
              <w:placeholder>
                <w:docPart w:val="F250101A4E2A4C4693E8B0FDE1F2B92D"/>
              </w:placeholder>
              <w:temporary/>
              <w:showingPlcHdr/>
              <w15:appearance w15:val="hidden"/>
            </w:sdtPr>
            <w:sdtEndPr/>
            <w:sdtContent>
              <w:p w14:paraId="1B56C37F" w14:textId="77777777" w:rsidR="00673BF6" w:rsidRDefault="00002FAF">
                <w:r>
                  <w:t>Radoverskrift</w:t>
                </w:r>
              </w:p>
            </w:sdtContent>
          </w:sdt>
        </w:tc>
        <w:tc>
          <w:tcPr>
            <w:tcW w:w="1667" w:type="pct"/>
          </w:tcPr>
          <w:sdt>
            <w:sdtPr>
              <w:id w:val="-271329554"/>
              <w:placeholder>
                <w:docPart w:val="CCC974C0E61C99438EBEA0AF1B9728A2"/>
              </w:placeholder>
              <w:temporary/>
              <w:showingPlcHdr/>
              <w15:appearance w15:val="hidden"/>
            </w:sdtPr>
            <w:sdtEndPr/>
            <w:sdtContent>
              <w:p w14:paraId="6A96948F" w14:textId="77777777" w:rsidR="00673BF6" w:rsidRDefault="00002FA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Tekst</w:t>
                </w:r>
              </w:p>
            </w:sdtContent>
          </w:sdt>
        </w:tc>
        <w:tc>
          <w:tcPr>
            <w:tcW w:w="1667" w:type="pct"/>
          </w:tcPr>
          <w:sdt>
            <w:sdtPr>
              <w:id w:val="-972282780"/>
              <w:placeholder>
                <w:docPart w:val="E82E1389220E334A8568527E56E7686D"/>
              </w:placeholder>
              <w:temporary/>
              <w:showingPlcHdr/>
              <w15:appearance w15:val="hidden"/>
            </w:sdtPr>
            <w:sdtEndPr/>
            <w:sdtContent>
              <w:p w14:paraId="2DCE1F59" w14:textId="77777777" w:rsidR="00673BF6" w:rsidRDefault="00002FA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123,45</w:t>
                </w:r>
              </w:p>
            </w:sdtContent>
          </w:sdt>
        </w:tc>
      </w:tr>
      <w:tr w:rsidR="00673BF6" w14:paraId="33536D98" w14:textId="77777777" w:rsidTr="00673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16CFE5F1" w14:textId="77777777" w:rsidR="00673BF6" w:rsidRDefault="00673BF6"/>
        </w:tc>
        <w:tc>
          <w:tcPr>
            <w:tcW w:w="1667" w:type="pct"/>
          </w:tcPr>
          <w:p w14:paraId="40B50B78" w14:textId="77777777" w:rsidR="00673BF6" w:rsidRDefault="00673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pct"/>
          </w:tcPr>
          <w:p w14:paraId="7C85C7EB" w14:textId="77777777" w:rsidR="00673BF6" w:rsidRDefault="00673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A0375D" w14:textId="77777777" w:rsidR="00673BF6" w:rsidRDefault="00673BF6"/>
    <w:sectPr w:rsidR="00673BF6">
      <w:footerReference w:type="default" r:id="rId7"/>
      <w:pgSz w:w="11907" w:h="16839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3C2F3E" w14:textId="77777777" w:rsidR="0038071F" w:rsidRDefault="0038071F">
      <w:pPr>
        <w:spacing w:after="0" w:line="240" w:lineRule="auto"/>
      </w:pPr>
      <w:r>
        <w:separator/>
      </w:r>
    </w:p>
  </w:endnote>
  <w:endnote w:type="continuationSeparator" w:id="0">
    <w:p w14:paraId="70B6B95A" w14:textId="77777777" w:rsidR="0038071F" w:rsidRDefault="00380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2893270"/>
      <w:docPartObj>
        <w:docPartGallery w:val="Page Numbers (Top of Page)"/>
        <w:docPartUnique/>
      </w:docPartObj>
    </w:sdtPr>
    <w:sdtEndPr/>
    <w:sdtContent>
      <w:p w14:paraId="525097B0" w14:textId="77777777" w:rsidR="00673BF6" w:rsidRDefault="00002FAF">
        <w:pPr>
          <w:pStyle w:val="Bunn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21ED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9542C9" w14:textId="77777777" w:rsidR="0038071F" w:rsidRDefault="0038071F">
      <w:pPr>
        <w:spacing w:after="0" w:line="240" w:lineRule="auto"/>
      </w:pPr>
      <w:r>
        <w:separator/>
      </w:r>
    </w:p>
  </w:footnote>
  <w:footnote w:type="continuationSeparator" w:id="0">
    <w:p w14:paraId="57D2501A" w14:textId="77777777" w:rsidR="0038071F" w:rsidRDefault="00380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>
    <w:nsid w:val="06C7362E"/>
    <w:multiLevelType w:val="hybridMultilevel"/>
    <w:tmpl w:val="078A913A"/>
    <w:lvl w:ilvl="0" w:tplc="F108703C">
      <w:start w:val="1"/>
      <w:numFmt w:val="bullet"/>
      <w:pStyle w:val="Punktmerketliste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8110EC"/>
    <w:multiLevelType w:val="hybridMultilevel"/>
    <w:tmpl w:val="A330FC92"/>
    <w:lvl w:ilvl="0" w:tplc="0B66C61A">
      <w:start w:val="1"/>
      <w:numFmt w:val="decimal"/>
      <w:pStyle w:val="Nummerertliste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1ED"/>
    <w:rsid w:val="00002FAF"/>
    <w:rsid w:val="0038071F"/>
    <w:rsid w:val="00420BD8"/>
    <w:rsid w:val="006421ED"/>
    <w:rsid w:val="0067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0D7B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02FAF"/>
    <w:rPr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unntekst">
    <w:name w:val="footer"/>
    <w:basedOn w:val="Normal"/>
    <w:link w:val="BunntekstTegn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BunntekstTegn">
    <w:name w:val="Bunntekst Tegn"/>
    <w:basedOn w:val="Standardskriftforavsnitt"/>
    <w:link w:val="Bunntekst"/>
    <w:uiPriority w:val="99"/>
    <w:rPr>
      <w:b/>
      <w:sz w:val="46"/>
    </w:rPr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Punktmerketliste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ellrutenett">
    <w:name w:val="Table Grid"/>
    <w:basedOn w:val="Vanligtabel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erktsitat">
    <w:name w:val="Intense Quote"/>
    <w:basedOn w:val="Normal"/>
    <w:next w:val="Normal"/>
    <w:link w:val="SterktsitatTegn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SterktsitatTegn">
    <w:name w:val="Sterkt sitat Tegn"/>
    <w:basedOn w:val="Standardskriftforavsnitt"/>
    <w:link w:val="Sterktsitat"/>
    <w:uiPriority w:val="30"/>
    <w:rPr>
      <w:b/>
      <w:iCs/>
      <w:sz w:val="56"/>
    </w:rPr>
  </w:style>
  <w:style w:type="table" w:customStyle="1" w:styleId="ModernPaper">
    <w:name w:val="Modern Paper"/>
    <w:basedOn w:val="Vanligtabell"/>
    <w:uiPriority w:val="99"/>
    <w:pPr>
      <w:spacing w:before="200" w:line="240" w:lineRule="auto"/>
    </w:pPr>
    <w:tblPr>
      <w:tblInd w:w="0" w:type="dxa"/>
      <w:tblBorders>
        <w:insideH w:val="single" w:sz="8" w:space="0" w:color="2A2A2A" w:themeColor="text2"/>
      </w:tblBorders>
      <w:tblCellMar>
        <w:top w:w="0" w:type="dxa"/>
        <w:left w:w="144" w:type="dxa"/>
        <w:bottom w:w="0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Overskrift3Tegn">
    <w:name w:val="Overskrift 3 Tegn"/>
    <w:basedOn w:val="Standardskriftforavsnitt"/>
    <w:link w:val="Overskrift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Utheving">
    <w:name w:val="Emphasis"/>
    <w:basedOn w:val="Standardskriftforavsnitt"/>
    <w:uiPriority w:val="20"/>
    <w:semiHidden/>
    <w:unhideWhenUsed/>
    <w:qFormat/>
    <w:rPr>
      <w:i w:val="0"/>
      <w:iCs/>
      <w:color w:val="E09B3B" w:themeColor="accent1"/>
    </w:rPr>
  </w:style>
  <w:style w:type="character" w:styleId="Sterkutheving">
    <w:name w:val="Intense Emphasis"/>
    <w:basedOn w:val="Standardskriftforavsnitt"/>
    <w:uiPriority w:val="21"/>
    <w:semiHidden/>
    <w:unhideWhenUsed/>
    <w:qFormat/>
    <w:rPr>
      <w:b/>
      <w:i/>
      <w:iCs/>
      <w:color w:val="E09B3B" w:themeColor="accent1"/>
    </w:rPr>
  </w:style>
  <w:style w:type="character" w:styleId="Sterk">
    <w:name w:val="Strong"/>
    <w:basedOn w:val="Standardskriftforavsnitt"/>
    <w:uiPriority w:val="22"/>
    <w:semiHidden/>
    <w:unhideWhenUsed/>
    <w:qFormat/>
    <w:rPr>
      <w:b/>
      <w:bCs/>
    </w:rPr>
  </w:style>
  <w:style w:type="character" w:styleId="Svakreferanse">
    <w:name w:val="Subtle Reference"/>
    <w:basedOn w:val="Standardskriftforavsnitt"/>
    <w:uiPriority w:val="31"/>
    <w:semiHidden/>
    <w:unhideWhenUsed/>
    <w:qFormat/>
    <w:rPr>
      <w:caps/>
      <w:smallCaps w:val="0"/>
      <w:color w:val="2A2A2A" w:themeColor="text2"/>
    </w:rPr>
  </w:style>
  <w:style w:type="character" w:styleId="Sterkreferanse">
    <w:name w:val="Intense Reference"/>
    <w:basedOn w:val="Standardskriftforavsnit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ktittel">
    <w:name w:val="Book Title"/>
    <w:basedOn w:val="Standardskriftforavsnit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Bildetekst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tel">
    <w:name w:val="Title"/>
    <w:basedOn w:val="Normal"/>
    <w:next w:val="Normal"/>
    <w:link w:val="TittelTegn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UndertittelTegn">
    <w:name w:val="Undertittel Tegn"/>
    <w:basedOn w:val="Standardskriftforavsnitt"/>
    <w:link w:val="Undertittel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ssholdertekst">
    <w:name w:val="Placeholder Text"/>
    <w:basedOn w:val="Standardskriftforavsnitt"/>
    <w:uiPriority w:val="99"/>
    <w:semiHidden/>
    <w:rPr>
      <w:color w:val="808080"/>
    </w:rPr>
  </w:style>
  <w:style w:type="character" w:styleId="Svakutheving">
    <w:name w:val="Subtle Emphasis"/>
    <w:basedOn w:val="Standardskriftforavsnitt"/>
    <w:uiPriority w:val="19"/>
    <w:semiHidden/>
    <w:unhideWhenUsed/>
    <w:qFormat/>
    <w:rPr>
      <w:i/>
      <w:iCs/>
      <w:color w:val="2A2A2A" w:themeColor="text2"/>
    </w:rPr>
  </w:style>
  <w:style w:type="paragraph" w:styleId="Sitat">
    <w:name w:val="Quote"/>
    <w:basedOn w:val="Normal"/>
    <w:next w:val="Normal"/>
    <w:link w:val="SitatTegn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SitatTegn">
    <w:name w:val="Sitat Tegn"/>
    <w:basedOn w:val="Standardskriftforavsnitt"/>
    <w:link w:val="Sitat"/>
    <w:uiPriority w:val="29"/>
    <w:rPr>
      <w:iCs/>
      <w:sz w:val="60"/>
    </w:rPr>
  </w:style>
  <w:style w:type="paragraph" w:styleId="Topptekst">
    <w:name w:val="header"/>
    <w:basedOn w:val="Normal"/>
    <w:link w:val="TopptekstTegn"/>
    <w:uiPriority w:val="99"/>
    <w:unhideWhenUsed/>
    <w:qFormat/>
    <w:pPr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</w:style>
  <w:style w:type="paragraph" w:styleId="Nummerertliste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kkteks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FO/Library/Containers/com.microsoft.Word/Data/Library/Caches/1044/TM10002078/Moderne%20rap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243A0793C041746807FA67AA715FF3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C36F2BC-AD00-EE44-B61C-D55ABF48FE15}"/>
      </w:docPartPr>
      <w:docPartBody>
        <w:p w:rsidR="00000000" w:rsidRDefault="00F14BDD">
          <w:pPr>
            <w:pStyle w:val="0243A0793C041746807FA67AA715FF30"/>
          </w:pPr>
          <w:r>
            <w:t>Heading 1</w:t>
          </w:r>
        </w:p>
      </w:docPartBody>
    </w:docPart>
    <w:docPart>
      <w:docPartPr>
        <w:name w:val="59D96E7FF53FF5439A3661A1100527B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714E5A9-4D14-A042-B130-20AA3BD16CB8}"/>
      </w:docPartPr>
      <w:docPartBody>
        <w:p w:rsidR="00000000" w:rsidRDefault="00F14BDD">
          <w:pPr>
            <w:pStyle w:val="59D96E7FF53FF5439A3661A1100527BA"/>
          </w:pPr>
          <w:r>
            <w:t>Heading 2</w:t>
          </w:r>
        </w:p>
      </w:docPartBody>
    </w:docPart>
    <w:docPart>
      <w:docPartPr>
        <w:name w:val="5A871FC88F26A743A09D4163C2CD892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F931088-4359-F041-A1E6-C4CB9EF6B9F8}"/>
      </w:docPartPr>
      <w:docPartBody>
        <w:p w:rsidR="00000000" w:rsidRDefault="00F14BDD">
          <w:pPr>
            <w:pStyle w:val="5A871FC88F26A743A09D4163C2CD8926"/>
          </w:pPr>
          <w:r>
            <w:t>To get started right away, just tap any placeholder text (such as this) and start typing.</w:t>
          </w:r>
        </w:p>
      </w:docPartBody>
    </w:docPart>
    <w:docPart>
      <w:docPartPr>
        <w:name w:val="9298FB92ED5FE744BF35823EBA6BB32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EFD41A7-DDBB-BD4B-99E4-3B9CD773CBC8}"/>
      </w:docPartPr>
      <w:docPartBody>
        <w:p w:rsidR="00000000" w:rsidRDefault="00F14BDD">
          <w:pPr>
            <w:pStyle w:val="9298FB92ED5FE744BF35823EBA6BB320"/>
          </w:pPr>
          <w:r>
            <w:t xml:space="preserve">View and edit this document in Word on your </w:t>
          </w:r>
          <w:r>
            <w:t>computer, tablet, or phone. You can edit text; easily insert content such as pictures, shapes, or tables; and seamlessly save the document to the cloud from Word on your Windows, Mac, Android, or iOS device.</w:t>
          </w:r>
        </w:p>
      </w:docPartBody>
    </w:docPart>
    <w:docPart>
      <w:docPartPr>
        <w:name w:val="0E01E0E52FC4FE40BA00C53081DA024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EBC0D6B-DDCE-A34D-A6BF-A682AC53DDC0}"/>
      </w:docPartPr>
      <w:docPartBody>
        <w:p w:rsidR="00000000" w:rsidRDefault="00F14BDD">
          <w:pPr>
            <w:pStyle w:val="0E01E0E52FC4FE40BA00C53081DA024E"/>
          </w:pPr>
          <w:r>
            <w:t>“Quote”</w:t>
          </w:r>
        </w:p>
      </w:docPartBody>
    </w:docPart>
    <w:docPart>
      <w:docPartPr>
        <w:name w:val="D49B221C2E5BEF48B4737C7065C8B51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34901BE-709E-A94A-8EA4-90F1900900AC}"/>
      </w:docPartPr>
      <w:docPartBody>
        <w:p w:rsidR="00C94A9D" w:rsidRDefault="00F14BDD">
          <w:r>
            <w:t xml:space="preserve">Want to insert a picture from your files or add </w:t>
          </w:r>
          <w:r>
            <w:t>a shape, text box, or table? You got it! On the Insert tab of the ribbon, just tap the option you need.</w:t>
          </w:r>
        </w:p>
        <w:p w:rsidR="00000000" w:rsidRDefault="00F14BDD">
          <w:pPr>
            <w:pStyle w:val="D49B221C2E5BEF48B4737C7065C8B511"/>
          </w:pPr>
          <w:r>
            <w:t>Find even more easy-to-use tools on the Insert tab, such as to add a hyperlink, insert a comment, or add automatic page numbering.</w:t>
          </w:r>
        </w:p>
      </w:docPartBody>
    </w:docPart>
    <w:docPart>
      <w:docPartPr>
        <w:name w:val="C90460DAB6A87F43B4E33274EA6D5B7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F86DD1C-7C3F-CC4D-A9B2-9D9CD878341E}"/>
      </w:docPartPr>
      <w:docPartBody>
        <w:p w:rsidR="00000000" w:rsidRDefault="00F14BDD">
          <w:pPr>
            <w:pStyle w:val="C90460DAB6A87F43B4E33274EA6D5B7E"/>
          </w:pPr>
          <w:r>
            <w:t>Heading 2</w:t>
          </w:r>
        </w:p>
      </w:docPartBody>
    </w:docPart>
    <w:docPart>
      <w:docPartPr>
        <w:name w:val="5241F933556AB041BD333A968054BAC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5016A22-671C-294E-BD1B-C3B291DECE50}"/>
      </w:docPartPr>
      <w:docPartBody>
        <w:p w:rsidR="00C94A9D" w:rsidRDefault="00F14BDD">
          <w:pPr>
            <w:pStyle w:val="Punktmerketliste"/>
          </w:pPr>
          <w:r>
            <w:t xml:space="preserve">Use styles to easily </w:t>
          </w:r>
          <w:r>
            <w:t>format your Word documents in no time. For example, this text uses the List Bullet style.</w:t>
          </w:r>
        </w:p>
        <w:p w:rsidR="00000000" w:rsidRDefault="00F14BDD">
          <w:pPr>
            <w:pStyle w:val="5241F933556AB041BD333A968054BAC5"/>
          </w:pPr>
          <w:r>
            <w:t>On the Home tab of the ribbon, check out Styles to apply the formatting you want with just a tap.</w:t>
          </w:r>
        </w:p>
      </w:docPartBody>
    </w:docPart>
    <w:docPart>
      <w:docPartPr>
        <w:name w:val="AE70519DA4264B4AB6BA2E4EFE6CC6C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9241131-CC85-B848-BAEC-8D430B68FF24}"/>
      </w:docPartPr>
      <w:docPartBody>
        <w:p w:rsidR="00000000" w:rsidRDefault="00F14BDD">
          <w:pPr>
            <w:pStyle w:val="AE70519DA4264B4AB6BA2E4EFE6CC6C8"/>
          </w:pPr>
          <w:r>
            <w:t>Column Heading</w:t>
          </w:r>
        </w:p>
      </w:docPartBody>
    </w:docPart>
    <w:docPart>
      <w:docPartPr>
        <w:name w:val="F70755FDA0B5C446AE62664EB6CB7EC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6E89BB0-1448-1640-974A-78F5E4EA3AA4}"/>
      </w:docPartPr>
      <w:docPartBody>
        <w:p w:rsidR="00000000" w:rsidRDefault="00F14BDD">
          <w:pPr>
            <w:pStyle w:val="F70755FDA0B5C446AE62664EB6CB7ECB"/>
          </w:pPr>
          <w:r>
            <w:t>Column Heading</w:t>
          </w:r>
        </w:p>
      </w:docPartBody>
    </w:docPart>
    <w:docPart>
      <w:docPartPr>
        <w:name w:val="CD488F29AACFC445AA4A32A2F38ED28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C2E8E48-ED04-7049-9561-B52AC1537831}"/>
      </w:docPartPr>
      <w:docPartBody>
        <w:p w:rsidR="00000000" w:rsidRDefault="00F14BDD">
          <w:pPr>
            <w:pStyle w:val="CD488F29AACFC445AA4A32A2F38ED28F"/>
          </w:pPr>
          <w:r>
            <w:t>Row Heading</w:t>
          </w:r>
        </w:p>
      </w:docPartBody>
    </w:docPart>
    <w:docPart>
      <w:docPartPr>
        <w:name w:val="4A69C3E27E89A94F81319E95C6D5312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1E603AD-E181-B546-8A88-1A89305D9A4A}"/>
      </w:docPartPr>
      <w:docPartBody>
        <w:p w:rsidR="00000000" w:rsidRDefault="00F14BDD">
          <w:pPr>
            <w:pStyle w:val="4A69C3E27E89A94F81319E95C6D53129"/>
          </w:pPr>
          <w:r>
            <w:t>Text</w:t>
          </w:r>
        </w:p>
      </w:docPartBody>
    </w:docPart>
    <w:docPart>
      <w:docPartPr>
        <w:name w:val="218A4FEA66AEC642BEDA6658132E6E4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258372A-23DE-3149-B4AB-DD6F48E8501B}"/>
      </w:docPartPr>
      <w:docPartBody>
        <w:p w:rsidR="00000000" w:rsidRDefault="00F14BDD">
          <w:pPr>
            <w:pStyle w:val="218A4FEA66AEC642BEDA6658132E6E4D"/>
          </w:pPr>
          <w:r>
            <w:t>123.45</w:t>
          </w:r>
        </w:p>
      </w:docPartBody>
    </w:docPart>
    <w:docPart>
      <w:docPartPr>
        <w:name w:val="F250101A4E2A4C4693E8B0FDE1F2B92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DF75C5D-02F4-264A-A780-CCCD74560846}"/>
      </w:docPartPr>
      <w:docPartBody>
        <w:p w:rsidR="00000000" w:rsidRDefault="00F14BDD">
          <w:pPr>
            <w:pStyle w:val="F250101A4E2A4C4693E8B0FDE1F2B92D"/>
          </w:pPr>
          <w:r>
            <w:t>Row Heading</w:t>
          </w:r>
        </w:p>
      </w:docPartBody>
    </w:docPart>
    <w:docPart>
      <w:docPartPr>
        <w:name w:val="CCC974C0E61C99438EBEA0AF1B9728A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A7E617B-CB62-E643-BF3E-4C616D696442}"/>
      </w:docPartPr>
      <w:docPartBody>
        <w:p w:rsidR="00000000" w:rsidRDefault="00F14BDD">
          <w:pPr>
            <w:pStyle w:val="CCC974C0E61C99438EBEA0AF1B9728A2"/>
          </w:pPr>
          <w:r>
            <w:t>Text</w:t>
          </w:r>
        </w:p>
      </w:docPartBody>
    </w:docPart>
    <w:docPart>
      <w:docPartPr>
        <w:name w:val="E82E1389220E334A8568527E56E7686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2D3652C-F2A6-FF48-A45D-DCE03ECE6C97}"/>
      </w:docPartPr>
      <w:docPartBody>
        <w:p w:rsidR="00000000" w:rsidRDefault="00F14BDD">
          <w:pPr>
            <w:pStyle w:val="E82E1389220E334A8568527E56E7686D"/>
          </w:pPr>
          <w:r>
            <w:t>123.45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734274"/>
    <w:multiLevelType w:val="hybridMultilevel"/>
    <w:tmpl w:val="28DC00DE"/>
    <w:lvl w:ilvl="0" w:tplc="08B453DE">
      <w:start w:val="1"/>
      <w:numFmt w:val="bullet"/>
      <w:pStyle w:val="Punktmerketlis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BDD"/>
    <w:rsid w:val="00F1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0243A0793C041746807FA67AA715FF30">
    <w:name w:val="0243A0793C041746807FA67AA715FF30"/>
  </w:style>
  <w:style w:type="paragraph" w:customStyle="1" w:styleId="59D96E7FF53FF5439A3661A1100527BA">
    <w:name w:val="59D96E7FF53FF5439A3661A1100527BA"/>
  </w:style>
  <w:style w:type="paragraph" w:customStyle="1" w:styleId="5A871FC88F26A743A09D4163C2CD8926">
    <w:name w:val="5A871FC88F26A743A09D4163C2CD8926"/>
  </w:style>
  <w:style w:type="paragraph" w:customStyle="1" w:styleId="9298FB92ED5FE744BF35823EBA6BB320">
    <w:name w:val="9298FB92ED5FE744BF35823EBA6BB320"/>
  </w:style>
  <w:style w:type="paragraph" w:customStyle="1" w:styleId="0E01E0E52FC4FE40BA00C53081DA024E">
    <w:name w:val="0E01E0E52FC4FE40BA00C53081DA024E"/>
  </w:style>
  <w:style w:type="paragraph" w:customStyle="1" w:styleId="D49B221C2E5BEF48B4737C7065C8B511">
    <w:name w:val="D49B221C2E5BEF48B4737C7065C8B511"/>
  </w:style>
  <w:style w:type="paragraph" w:customStyle="1" w:styleId="C90460DAB6A87F43B4E33274EA6D5B7E">
    <w:name w:val="C90460DAB6A87F43B4E33274EA6D5B7E"/>
  </w:style>
  <w:style w:type="paragraph" w:styleId="Punktmerketliste">
    <w:name w:val="List Bullet"/>
    <w:basedOn w:val="Normal"/>
    <w:uiPriority w:val="12"/>
    <w:qFormat/>
    <w:pPr>
      <w:numPr>
        <w:numId w:val="1"/>
      </w:numPr>
      <w:spacing w:after="160" w:line="312" w:lineRule="auto"/>
    </w:pPr>
    <w:rPr>
      <w:rFonts w:eastAsiaTheme="minorHAnsi"/>
      <w:i/>
      <w:color w:val="657C9C" w:themeColor="text2" w:themeTint="BF"/>
      <w:szCs w:val="20"/>
      <w:lang w:val="en-US" w:eastAsia="ja-JP"/>
    </w:rPr>
  </w:style>
  <w:style w:type="paragraph" w:customStyle="1" w:styleId="5241F933556AB041BD333A968054BAC5">
    <w:name w:val="5241F933556AB041BD333A968054BAC5"/>
  </w:style>
  <w:style w:type="paragraph" w:customStyle="1" w:styleId="AE70519DA4264B4AB6BA2E4EFE6CC6C8">
    <w:name w:val="AE70519DA4264B4AB6BA2E4EFE6CC6C8"/>
  </w:style>
  <w:style w:type="paragraph" w:customStyle="1" w:styleId="F70755FDA0B5C446AE62664EB6CB7ECB">
    <w:name w:val="F70755FDA0B5C446AE62664EB6CB7ECB"/>
  </w:style>
  <w:style w:type="paragraph" w:customStyle="1" w:styleId="CD488F29AACFC445AA4A32A2F38ED28F">
    <w:name w:val="CD488F29AACFC445AA4A32A2F38ED28F"/>
  </w:style>
  <w:style w:type="paragraph" w:customStyle="1" w:styleId="4A69C3E27E89A94F81319E95C6D53129">
    <w:name w:val="4A69C3E27E89A94F81319E95C6D53129"/>
  </w:style>
  <w:style w:type="paragraph" w:customStyle="1" w:styleId="218A4FEA66AEC642BEDA6658132E6E4D">
    <w:name w:val="218A4FEA66AEC642BEDA6658132E6E4D"/>
  </w:style>
  <w:style w:type="paragraph" w:customStyle="1" w:styleId="F250101A4E2A4C4693E8B0FDE1F2B92D">
    <w:name w:val="F250101A4E2A4C4693E8B0FDE1F2B92D"/>
  </w:style>
  <w:style w:type="paragraph" w:customStyle="1" w:styleId="CCC974C0E61C99438EBEA0AF1B9728A2">
    <w:name w:val="CCC974C0E61C99438EBEA0AF1B9728A2"/>
  </w:style>
  <w:style w:type="paragraph" w:customStyle="1" w:styleId="E82E1389220E334A8568527E56E7686D">
    <w:name w:val="E82E1389220E334A8568527E56E768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Moderne rapport.dotx</Template>
  <TotalTime>0</TotalTime>
  <Pages>2</Pages>
  <Words>169</Words>
  <Characters>901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Office-bruker</dc:creator>
  <cp:keywords/>
  <dc:description/>
  <cp:lastModifiedBy>Microsoft Office-bruker</cp:lastModifiedBy>
  <cp:revision>1</cp:revision>
  <dcterms:created xsi:type="dcterms:W3CDTF">2017-03-28T08:55:00Z</dcterms:created>
  <dcterms:modified xsi:type="dcterms:W3CDTF">2017-03-28T08:56:00Z</dcterms:modified>
</cp:coreProperties>
</file>